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9AE8" w14:textId="31F044C2" w:rsidR="00E81978" w:rsidRDefault="00000000">
      <w:pPr>
        <w:pStyle w:val="Title"/>
      </w:pPr>
      <w:sdt>
        <w:sdtPr>
          <w:alias w:val="Title:"/>
          <w:tag w:val="Title:"/>
          <w:id w:val="726351117"/>
          <w:placeholder>
            <w:docPart w:val="F4DC72FE07BF4855A1769A160EFE51A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B341C">
            <w:t xml:space="preserve">Lens </w:t>
          </w:r>
          <w:r w:rsidR="00E1088E">
            <w:t>Exploration</w:t>
          </w:r>
          <w:r w:rsidR="005B341C">
            <w:br/>
            <w:t xml:space="preserve">IDS 403 Technology and </w:t>
          </w:r>
          <w:r w:rsidR="00E1088E">
            <w:t>Society</w:t>
          </w:r>
        </w:sdtContent>
      </w:sdt>
    </w:p>
    <w:p w14:paraId="7002BA4D" w14:textId="47D81B42" w:rsidR="00B823AA" w:rsidRDefault="00E1088E" w:rsidP="00B823AA">
      <w:pPr>
        <w:pStyle w:val="Title2"/>
      </w:pPr>
      <w:r>
        <w:t xml:space="preserve">Sergio </w:t>
      </w:r>
      <w:proofErr w:type="spellStart"/>
      <w:r>
        <w:t>Mateos</w:t>
      </w:r>
      <w:proofErr w:type="spellEnd"/>
    </w:p>
    <w:p w14:paraId="33B21E46" w14:textId="4394D8BB" w:rsidR="00E81978" w:rsidRDefault="00E1088E" w:rsidP="00B823AA">
      <w:pPr>
        <w:pStyle w:val="Title2"/>
      </w:pPr>
      <w:r>
        <w:t>Southern New Hampshire University</w:t>
      </w:r>
    </w:p>
    <w:p w14:paraId="2968B2A6" w14:textId="309A5C94" w:rsidR="00E1088E" w:rsidRDefault="00E1088E">
      <w:r>
        <w:br w:type="page"/>
      </w:r>
    </w:p>
    <w:p w14:paraId="2CDE5E2D" w14:textId="3D132448" w:rsidR="00E1088E" w:rsidRDefault="00E1088E" w:rsidP="00E1088E">
      <w:pPr>
        <w:pStyle w:val="Title2"/>
        <w:jc w:val="both"/>
      </w:pPr>
      <w:r>
        <w:lastRenderedPageBreak/>
        <w:tab/>
      </w:r>
      <w:r w:rsidR="0017072F">
        <w:t>As technology progresses, humans are adapting to the newest technologies and implementing them in our lives, one of the most innovat</w:t>
      </w:r>
      <w:r w:rsidR="001C2E4B">
        <w:t>ive</w:t>
      </w:r>
      <w:r w:rsidR="0017072F">
        <w:t xml:space="preserve"> technologies that many people including me use daily is Discord. Discord is a VoIP and instant messaging social platform. Discord has impacted a lot on my life since interaction with people has become more accessible, even if I </w:t>
      </w:r>
      <w:r w:rsidR="001C2E4B">
        <w:t>meet</w:t>
      </w:r>
      <w:r w:rsidR="0017072F">
        <w:t xml:space="preserve"> new people every day, Discord has connected me with people who have the same </w:t>
      </w:r>
      <w:r w:rsidR="006A1C10">
        <w:t>interests</w:t>
      </w:r>
      <w:r w:rsidR="0017072F">
        <w:t xml:space="preserve"> and hobbies as me. For example, as </w:t>
      </w:r>
      <w:r w:rsidR="006A1C10">
        <w:t>a hobby</w:t>
      </w:r>
      <w:r w:rsidR="001C2E4B">
        <w:t>,</w:t>
      </w:r>
      <w:r w:rsidR="0017072F">
        <w:t xml:space="preserve"> I like to trade in the New York Stock Exchange, so the server which </w:t>
      </w:r>
      <w:r w:rsidR="006A1C10">
        <w:t>is</w:t>
      </w:r>
      <w:r w:rsidR="0017072F">
        <w:t xml:space="preserve"> member</w:t>
      </w:r>
      <w:r w:rsidR="001C2E4B">
        <w:t>s</w:t>
      </w:r>
      <w:r w:rsidR="0017072F">
        <w:t xml:space="preserve"> has provided a </w:t>
      </w:r>
      <w:r w:rsidR="001C2E4B">
        <w:t>huge amount</w:t>
      </w:r>
      <w:r w:rsidR="0017072F">
        <w:t xml:space="preserve"> of knowledge </w:t>
      </w:r>
      <w:r w:rsidR="006A1C10">
        <w:t>and different point of view. But not only me,</w:t>
      </w:r>
      <w:r w:rsidR="0017072F">
        <w:t xml:space="preserve"> </w:t>
      </w:r>
      <w:r w:rsidR="006A1C10">
        <w:t xml:space="preserve">but a lot of people have also become sociable since it’s easier to interact with people with the same interest. </w:t>
      </w:r>
    </w:p>
    <w:p w14:paraId="25DC896E" w14:textId="635879DE" w:rsidR="006A1C10" w:rsidRDefault="006A1C10" w:rsidP="00E1088E">
      <w:pPr>
        <w:pStyle w:val="Title2"/>
        <w:jc w:val="both"/>
      </w:pPr>
      <w:r>
        <w:tab/>
        <w:t>Years ago, people ha</w:t>
      </w:r>
      <w:r w:rsidR="001C2E4B">
        <w:t>ve</w:t>
      </w:r>
      <w:r>
        <w:t xml:space="preserve"> to jointed to groups to interact with other individuals and share their hobbies or just to socialize, but with the develop</w:t>
      </w:r>
      <w:r w:rsidR="001C2E4B">
        <w:t>ment</w:t>
      </w:r>
      <w:r>
        <w:t xml:space="preserve"> of new technologies interacting has becom</w:t>
      </w:r>
      <w:r w:rsidR="001C2E4B">
        <w:t>e</w:t>
      </w:r>
      <w:r>
        <w:t xml:space="preserve"> easier and </w:t>
      </w:r>
      <w:r w:rsidR="001C2E4B">
        <w:t xml:space="preserve">more </w:t>
      </w:r>
      <w:r>
        <w:t xml:space="preserve">accessible, before you might have to be in a specific location to interact with your friends, now you just need to joint to any server and you can have voice chat or simple text chat. </w:t>
      </w:r>
      <w:r w:rsidR="00C42BD3">
        <w:t>“</w:t>
      </w:r>
      <w:r w:rsidR="00C42BD3" w:rsidRPr="00C42BD3">
        <w:t>It's an intimate space where people don't worry about being snooped on. That's what has really drawn people to Discord</w:t>
      </w:r>
      <w:r w:rsidR="00135F75" w:rsidRPr="00C42BD3">
        <w:t>.</w:t>
      </w:r>
      <w:r w:rsidR="00135F75">
        <w:t>” (Allyn, 2021)</w:t>
      </w:r>
      <w:r w:rsidR="00C42BD3">
        <w:t xml:space="preserve"> </w:t>
      </w:r>
      <w:r w:rsidR="00302700">
        <w:t xml:space="preserve">Discord saw a huge increase </w:t>
      </w:r>
      <w:r w:rsidR="001C2E4B">
        <w:t>in</w:t>
      </w:r>
      <w:r w:rsidR="00302700">
        <w:t xml:space="preserve"> user</w:t>
      </w:r>
      <w:r w:rsidR="001C2E4B">
        <w:t>s</w:t>
      </w:r>
      <w:r w:rsidR="00302700">
        <w:t xml:space="preserve"> during 2020, people were isolated at home</w:t>
      </w:r>
      <w:r w:rsidR="001C2E4B">
        <w:t>,</w:t>
      </w:r>
      <w:r w:rsidR="00302700">
        <w:t xml:space="preserve"> and the best interaction that they got was joint to a server with other people to share stories, learn new skill</w:t>
      </w:r>
      <w:r w:rsidR="001C2E4B">
        <w:t>s</w:t>
      </w:r>
      <w:r w:rsidR="00302700">
        <w:t>, play videogames etc.</w:t>
      </w:r>
    </w:p>
    <w:p w14:paraId="23509AA2" w14:textId="3BFCCA8A" w:rsidR="00426B1E" w:rsidRDefault="00135F75" w:rsidP="00426B1E">
      <w:pPr>
        <w:pStyle w:val="Title2"/>
        <w:jc w:val="both"/>
      </w:pPr>
      <w:r>
        <w:tab/>
        <w:t xml:space="preserve">Discord has impacted our community since the increase </w:t>
      </w:r>
      <w:r w:rsidR="001C2E4B">
        <w:t>in</w:t>
      </w:r>
      <w:r>
        <w:t xml:space="preserve"> users allows people </w:t>
      </w:r>
      <w:r w:rsidR="001C2E4B">
        <w:t>of</w:t>
      </w:r>
      <w:r>
        <w:t xml:space="preserve"> different ages </w:t>
      </w:r>
      <w:r w:rsidR="006F29D1">
        <w:t>to interact</w:t>
      </w:r>
      <w:r>
        <w:t xml:space="preserve"> with each other. Discord has a great </w:t>
      </w:r>
      <w:r w:rsidR="006F29D1">
        <w:t>number</w:t>
      </w:r>
      <w:r>
        <w:t xml:space="preserve"> of </w:t>
      </w:r>
      <w:r w:rsidR="006F29D1">
        <w:t>users</w:t>
      </w:r>
      <w:r>
        <w:t xml:space="preserve"> wh</w:t>
      </w:r>
      <w:r w:rsidR="001C2E4B">
        <w:t>o</w:t>
      </w:r>
      <w:r>
        <w:t xml:space="preserve"> are satisfied with the service since </w:t>
      </w:r>
      <w:r w:rsidR="006F29D1">
        <w:t>allows interaction between individuals. Unfortunately, not everything is good, Discord has faced a lot of problems with users sharing inappropriate content. “</w:t>
      </w:r>
      <w:r w:rsidR="006F29D1" w:rsidRPr="006F29D1">
        <w:t>Like on every corner of the Internet, chats on Discord can turn nasty.</w:t>
      </w:r>
      <w:r w:rsidR="006F29D1">
        <w:t>” (Allyn, 2021). Overall people love Discord for the interaction with different people and the support in the communities.</w:t>
      </w:r>
    </w:p>
    <w:p w14:paraId="1FC490F3" w14:textId="33CF2B0A" w:rsidR="00426B1E" w:rsidRDefault="00426B1E" w:rsidP="00426B1E">
      <w:pPr>
        <w:pStyle w:val="Title2"/>
        <w:ind w:firstLine="720"/>
        <w:jc w:val="both"/>
      </w:pPr>
      <w:r>
        <w:lastRenderedPageBreak/>
        <w:t xml:space="preserve">Discord has a lot of good and bad sides, from good interaction between the communities to harm to each other. </w:t>
      </w:r>
      <w:r>
        <w:t>As I previously stated, the interaction between individuals has become more virtual, people become more friends with individual</w:t>
      </w:r>
      <w:r w:rsidR="001C2E4B">
        <w:t>s</w:t>
      </w:r>
      <w:r>
        <w:t xml:space="preserve"> on </w:t>
      </w:r>
      <w:r w:rsidR="001C2E4B">
        <w:t xml:space="preserve">the </w:t>
      </w:r>
      <w:r>
        <w:t xml:space="preserve">internet and videogames than social groups. Discord helps individuals to have access to servers where they can communicate about what they love and are passionate about. But people can use this platform for malicious reasons. Discord has </w:t>
      </w:r>
      <w:r w:rsidR="000445FC">
        <w:t>notified</w:t>
      </w:r>
      <w:r>
        <w:t xml:space="preserve"> this and now </w:t>
      </w:r>
      <w:r w:rsidR="000445FC">
        <w:t>records</w:t>
      </w:r>
      <w:r>
        <w:t xml:space="preserve"> voice chat and </w:t>
      </w:r>
      <w:r w:rsidR="000445FC">
        <w:t>keeps</w:t>
      </w:r>
      <w:r>
        <w:t xml:space="preserve"> </w:t>
      </w:r>
      <w:r w:rsidR="000445FC">
        <w:t>records</w:t>
      </w:r>
      <w:r>
        <w:t xml:space="preserve"> of the history in case of any </w:t>
      </w:r>
      <w:r w:rsidR="000445FC">
        <w:t>problem.</w:t>
      </w:r>
    </w:p>
    <w:p w14:paraId="4BC42CA9" w14:textId="5F880AAA" w:rsidR="000445FC" w:rsidRDefault="000445FC" w:rsidP="00426B1E">
      <w:pPr>
        <w:pStyle w:val="Title2"/>
        <w:ind w:firstLine="720"/>
        <w:jc w:val="both"/>
      </w:pPr>
      <w:r>
        <w:t xml:space="preserve">Unfortunately, nothing can be so good, even Discord is an amazing platform to interact </w:t>
      </w:r>
      <w:r w:rsidR="001C2E4B">
        <w:t>with</w:t>
      </w:r>
      <w:r>
        <w:t xml:space="preserve"> people and learn new skills, Discord has been in the eye of the public for bad users, from market manipulation to sharing important content. People can </w:t>
      </w:r>
      <w:r w:rsidR="00376A9E">
        <w:t>be</w:t>
      </w:r>
      <w:r>
        <w:t xml:space="preserve"> really affected by all the information that is being shared from Discord. “</w:t>
      </w:r>
      <w:r w:rsidR="00376A9E" w:rsidRPr="00376A9E">
        <w:t xml:space="preserve">Member of </w:t>
      </w:r>
      <w:r w:rsidR="001C2E4B">
        <w:t xml:space="preserve">a </w:t>
      </w:r>
      <w:r w:rsidR="00376A9E" w:rsidRPr="00376A9E">
        <w:t xml:space="preserve">chatroom where leaked Pentagon documents surfaced tells CNN alleged leaker didn’t want users to be ‘shocked by news </w:t>
      </w:r>
      <w:r w:rsidR="00376A9E" w:rsidRPr="00376A9E">
        <w:t>cycles.</w:t>
      </w:r>
      <w:r w:rsidR="00376A9E" w:rsidRPr="00376A9E">
        <w:t>’</w:t>
      </w:r>
      <w:r w:rsidR="00376A9E">
        <w:t>’ (Lyngaas, 2023)</w:t>
      </w:r>
      <w:r w:rsidR="001C2E4B">
        <w:t xml:space="preserve">, this shows the bad use of the platform. If users keep the platform for the reasons was created, I will help a lot of people like introverts or unsocial people. Discord provides one space </w:t>
      </w:r>
      <w:proofErr w:type="gramStart"/>
      <w:r w:rsidR="001C2E4B">
        <w:t>to</w:t>
      </w:r>
      <w:proofErr w:type="gramEnd"/>
      <w:r w:rsidR="001C2E4B">
        <w:t xml:space="preserve"> any person who is looking to meet new people and have a lot of fun.</w:t>
      </w:r>
    </w:p>
    <w:p w14:paraId="562648A6" w14:textId="02E77627" w:rsidR="00426B1E" w:rsidRDefault="00426B1E" w:rsidP="00376A9E">
      <w:r>
        <w:br w:type="page"/>
      </w:r>
    </w:p>
    <w:p w14:paraId="1AD7DB32" w14:textId="5E97EBCA" w:rsidR="00C42BD3" w:rsidRDefault="00C42BD3" w:rsidP="00C42BD3">
      <w:pPr>
        <w:pStyle w:val="Title2"/>
      </w:pPr>
      <w:r>
        <w:lastRenderedPageBreak/>
        <w:t>Citation</w:t>
      </w:r>
    </w:p>
    <w:p w14:paraId="0AC6FE02" w14:textId="77777777" w:rsidR="00135F75" w:rsidRPr="00135F75" w:rsidRDefault="00135F75" w:rsidP="00135F75">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135F75">
        <w:rPr>
          <w:rFonts w:ascii="Times New Roman" w:eastAsia="Times New Roman" w:hAnsi="Times New Roman" w:cs="Times New Roman"/>
          <w:kern w:val="0"/>
          <w:lang w:eastAsia="en-US"/>
        </w:rPr>
        <w:t xml:space="preserve">Allyn, B. (2021, March 31). </w:t>
      </w:r>
      <w:r w:rsidRPr="00135F75">
        <w:rPr>
          <w:rFonts w:ascii="Times New Roman" w:eastAsia="Times New Roman" w:hAnsi="Times New Roman" w:cs="Times New Roman"/>
          <w:i/>
          <w:iCs/>
          <w:kern w:val="0"/>
          <w:lang w:eastAsia="en-US"/>
        </w:rPr>
        <w:t>Group-chatting platform discord might change social media with its business model</w:t>
      </w:r>
      <w:r w:rsidRPr="00135F75">
        <w:rPr>
          <w:rFonts w:ascii="Times New Roman" w:eastAsia="Times New Roman" w:hAnsi="Times New Roman" w:cs="Times New Roman"/>
          <w:kern w:val="0"/>
          <w:lang w:eastAsia="en-US"/>
        </w:rPr>
        <w:t xml:space="preserve">. NPR. Retrieved May 4, 2023, from </w:t>
      </w:r>
      <w:proofErr w:type="gramStart"/>
      <w:r w:rsidRPr="00135F75">
        <w:rPr>
          <w:rFonts w:ascii="Times New Roman" w:eastAsia="Times New Roman" w:hAnsi="Times New Roman" w:cs="Times New Roman"/>
          <w:kern w:val="0"/>
          <w:lang w:eastAsia="en-US"/>
        </w:rPr>
        <w:t>https://www.npr.org/2021/03/31/983157378/group-chatting-platform-discord-might-change-social-media-with-their-business-mo</w:t>
      </w:r>
      <w:proofErr w:type="gramEnd"/>
      <w:r w:rsidRPr="00135F75">
        <w:rPr>
          <w:rFonts w:ascii="Times New Roman" w:eastAsia="Times New Roman" w:hAnsi="Times New Roman" w:cs="Times New Roman"/>
          <w:kern w:val="0"/>
          <w:lang w:eastAsia="en-US"/>
        </w:rPr>
        <w:t xml:space="preserve"> </w:t>
      </w:r>
    </w:p>
    <w:p w14:paraId="7C06CAC0" w14:textId="77777777" w:rsidR="00376A9E" w:rsidRPr="00376A9E" w:rsidRDefault="00376A9E" w:rsidP="00376A9E">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376A9E">
        <w:rPr>
          <w:rFonts w:ascii="Times New Roman" w:eastAsia="Times New Roman" w:hAnsi="Times New Roman" w:cs="Times New Roman"/>
          <w:kern w:val="0"/>
          <w:lang w:eastAsia="en-US"/>
        </w:rPr>
        <w:t xml:space="preserve">Lyngaas, S., &amp; </w:t>
      </w:r>
      <w:proofErr w:type="spellStart"/>
      <w:r w:rsidRPr="00376A9E">
        <w:rPr>
          <w:rFonts w:ascii="Times New Roman" w:eastAsia="Times New Roman" w:hAnsi="Times New Roman" w:cs="Times New Roman"/>
          <w:kern w:val="0"/>
          <w:lang w:eastAsia="en-US"/>
        </w:rPr>
        <w:t>Mezzofiore</w:t>
      </w:r>
      <w:proofErr w:type="spellEnd"/>
      <w:r w:rsidRPr="00376A9E">
        <w:rPr>
          <w:rFonts w:ascii="Times New Roman" w:eastAsia="Times New Roman" w:hAnsi="Times New Roman" w:cs="Times New Roman"/>
          <w:kern w:val="0"/>
          <w:lang w:eastAsia="en-US"/>
        </w:rPr>
        <w:t xml:space="preserve">, G. (2023, April 17). </w:t>
      </w:r>
      <w:r w:rsidRPr="00376A9E">
        <w:rPr>
          <w:rFonts w:ascii="Times New Roman" w:eastAsia="Times New Roman" w:hAnsi="Times New Roman" w:cs="Times New Roman"/>
          <w:i/>
          <w:iCs/>
          <w:kern w:val="0"/>
          <w:lang w:eastAsia="en-US"/>
        </w:rPr>
        <w:t>Member of chatroom where leaked Pentagon documents surfaced tells CNN alleged leaker didn't want users to be 'shocked by news cycles' | CNN politics</w:t>
      </w:r>
      <w:r w:rsidRPr="00376A9E">
        <w:rPr>
          <w:rFonts w:ascii="Times New Roman" w:eastAsia="Times New Roman" w:hAnsi="Times New Roman" w:cs="Times New Roman"/>
          <w:kern w:val="0"/>
          <w:lang w:eastAsia="en-US"/>
        </w:rPr>
        <w:t xml:space="preserve">. CNN. Retrieved May 4, 2023, from </w:t>
      </w:r>
      <w:proofErr w:type="gramStart"/>
      <w:r w:rsidRPr="00376A9E">
        <w:rPr>
          <w:rFonts w:ascii="Times New Roman" w:eastAsia="Times New Roman" w:hAnsi="Times New Roman" w:cs="Times New Roman"/>
          <w:kern w:val="0"/>
          <w:lang w:eastAsia="en-US"/>
        </w:rPr>
        <w:t>https://www.cnn.com/2023/04/17/politics/discord-chatroom-intelligence-leak/index.html</w:t>
      </w:r>
      <w:proofErr w:type="gramEnd"/>
      <w:r w:rsidRPr="00376A9E">
        <w:rPr>
          <w:rFonts w:ascii="Times New Roman" w:eastAsia="Times New Roman" w:hAnsi="Times New Roman" w:cs="Times New Roman"/>
          <w:kern w:val="0"/>
          <w:lang w:eastAsia="en-US"/>
        </w:rPr>
        <w:t xml:space="preserve"> </w:t>
      </w:r>
    </w:p>
    <w:p w14:paraId="2AEE42A3" w14:textId="77777777" w:rsidR="00135F75" w:rsidRDefault="00135F75" w:rsidP="00135F75">
      <w:pPr>
        <w:pStyle w:val="Title2"/>
        <w:jc w:val="both"/>
      </w:pPr>
    </w:p>
    <w:sectPr w:rsidR="00135F7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AE3B1" w14:textId="77777777" w:rsidR="002C4C61" w:rsidRDefault="002C4C61">
      <w:pPr>
        <w:spacing w:line="240" w:lineRule="auto"/>
      </w:pPr>
      <w:r>
        <w:separator/>
      </w:r>
    </w:p>
    <w:p w14:paraId="560DE137" w14:textId="77777777" w:rsidR="002C4C61" w:rsidRDefault="002C4C61"/>
  </w:endnote>
  <w:endnote w:type="continuationSeparator" w:id="0">
    <w:p w14:paraId="46613E80" w14:textId="77777777" w:rsidR="002C4C61" w:rsidRDefault="002C4C61">
      <w:pPr>
        <w:spacing w:line="240" w:lineRule="auto"/>
      </w:pPr>
      <w:r>
        <w:continuationSeparator/>
      </w:r>
    </w:p>
    <w:p w14:paraId="1BA77DB5" w14:textId="77777777" w:rsidR="002C4C61" w:rsidRDefault="002C4C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C8FDA" w14:textId="77777777" w:rsidR="002C4C61" w:rsidRDefault="002C4C61">
      <w:pPr>
        <w:spacing w:line="240" w:lineRule="auto"/>
      </w:pPr>
      <w:r>
        <w:separator/>
      </w:r>
    </w:p>
    <w:p w14:paraId="0C67A5D2" w14:textId="77777777" w:rsidR="002C4C61" w:rsidRDefault="002C4C61"/>
  </w:footnote>
  <w:footnote w:type="continuationSeparator" w:id="0">
    <w:p w14:paraId="647BEBE0" w14:textId="77777777" w:rsidR="002C4C61" w:rsidRDefault="002C4C61">
      <w:pPr>
        <w:spacing w:line="240" w:lineRule="auto"/>
      </w:pPr>
      <w:r>
        <w:continuationSeparator/>
      </w:r>
    </w:p>
    <w:p w14:paraId="0114DB9A" w14:textId="77777777" w:rsidR="002C4C61" w:rsidRDefault="002C4C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97AD" w14:textId="6B84AC40" w:rsidR="00E81978" w:rsidRDefault="00000000">
    <w:pPr>
      <w:pStyle w:val="Header"/>
    </w:pPr>
    <w:sdt>
      <w:sdtPr>
        <w:rPr>
          <w:rStyle w:val="Strong"/>
        </w:rPr>
        <w:alias w:val="Running head"/>
        <w:tag w:val=""/>
        <w:id w:val="12739865"/>
        <w:placeholder>
          <w:docPart w:val="3BEFDFED5599493899D206E0A73B097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1088E">
          <w:rPr>
            <w:rStyle w:val="Strong"/>
          </w:rPr>
          <w:t>lens exploration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09C4" w14:textId="45D237B9" w:rsidR="00E81978" w:rsidRDefault="005B341C">
    <w:pPr>
      <w:pStyle w:val="Header"/>
      <w:rPr>
        <w:rStyle w:val="Strong"/>
      </w:rPr>
    </w:pPr>
    <w:r>
      <w:t>LENS EXPLORATION</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2363289">
    <w:abstractNumId w:val="9"/>
  </w:num>
  <w:num w:numId="2" w16cid:durableId="369189427">
    <w:abstractNumId w:val="7"/>
  </w:num>
  <w:num w:numId="3" w16cid:durableId="826243459">
    <w:abstractNumId w:val="6"/>
  </w:num>
  <w:num w:numId="4" w16cid:durableId="640769387">
    <w:abstractNumId w:val="5"/>
  </w:num>
  <w:num w:numId="5" w16cid:durableId="935746668">
    <w:abstractNumId w:val="4"/>
  </w:num>
  <w:num w:numId="6" w16cid:durableId="1530795667">
    <w:abstractNumId w:val="8"/>
  </w:num>
  <w:num w:numId="7" w16cid:durableId="1759670489">
    <w:abstractNumId w:val="3"/>
  </w:num>
  <w:num w:numId="8" w16cid:durableId="1697543014">
    <w:abstractNumId w:val="2"/>
  </w:num>
  <w:num w:numId="9" w16cid:durableId="1192494592">
    <w:abstractNumId w:val="1"/>
  </w:num>
  <w:num w:numId="10" w16cid:durableId="1050305716">
    <w:abstractNumId w:val="0"/>
  </w:num>
  <w:num w:numId="11" w16cid:durableId="595792616">
    <w:abstractNumId w:val="9"/>
    <w:lvlOverride w:ilvl="0">
      <w:startOverride w:val="1"/>
    </w:lvlOverride>
  </w:num>
  <w:num w:numId="12" w16cid:durableId="2136633569">
    <w:abstractNumId w:val="13"/>
  </w:num>
  <w:num w:numId="13" w16cid:durableId="447746097">
    <w:abstractNumId w:val="11"/>
  </w:num>
  <w:num w:numId="14" w16cid:durableId="1757247357">
    <w:abstractNumId w:val="10"/>
  </w:num>
  <w:num w:numId="15" w16cid:durableId="7707847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1C"/>
    <w:rsid w:val="000445FC"/>
    <w:rsid w:val="000D3F41"/>
    <w:rsid w:val="00135F75"/>
    <w:rsid w:val="0017072F"/>
    <w:rsid w:val="001C2E4B"/>
    <w:rsid w:val="002C4C61"/>
    <w:rsid w:val="002E4D77"/>
    <w:rsid w:val="00302700"/>
    <w:rsid w:val="00355DCA"/>
    <w:rsid w:val="00376A9E"/>
    <w:rsid w:val="00426B1E"/>
    <w:rsid w:val="00436A76"/>
    <w:rsid w:val="00551A02"/>
    <w:rsid w:val="005534FA"/>
    <w:rsid w:val="005B341C"/>
    <w:rsid w:val="005D3A03"/>
    <w:rsid w:val="006A1C10"/>
    <w:rsid w:val="006F29D1"/>
    <w:rsid w:val="008002C0"/>
    <w:rsid w:val="008C5323"/>
    <w:rsid w:val="009A6A3B"/>
    <w:rsid w:val="00B823AA"/>
    <w:rsid w:val="00BA45DB"/>
    <w:rsid w:val="00BF4184"/>
    <w:rsid w:val="00C0601E"/>
    <w:rsid w:val="00C31D30"/>
    <w:rsid w:val="00C42BD3"/>
    <w:rsid w:val="00CD6E39"/>
    <w:rsid w:val="00CF6E91"/>
    <w:rsid w:val="00D85B68"/>
    <w:rsid w:val="00E1088E"/>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B6C7A"/>
  <w15:chartTrackingRefBased/>
  <w15:docId w15:val="{15691DB1-E0DE-4D79-8027-69857ECC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5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63677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07456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245952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DC72FE07BF4855A1769A160EFE51A7"/>
        <w:category>
          <w:name w:val="General"/>
          <w:gallery w:val="placeholder"/>
        </w:category>
        <w:types>
          <w:type w:val="bbPlcHdr"/>
        </w:types>
        <w:behaviors>
          <w:behavior w:val="content"/>
        </w:behaviors>
        <w:guid w:val="{7BCD59BA-98E3-47F5-9227-5480294F2FCD}"/>
      </w:docPartPr>
      <w:docPartBody>
        <w:p w:rsidR="00DB696E" w:rsidRDefault="00000000">
          <w:pPr>
            <w:pStyle w:val="F4DC72FE07BF4855A1769A160EFE51A7"/>
          </w:pPr>
          <w:r>
            <w:t>[Title Here, up to 12 Words, on One to Two Lines]</w:t>
          </w:r>
        </w:p>
      </w:docPartBody>
    </w:docPart>
    <w:docPart>
      <w:docPartPr>
        <w:name w:val="3BEFDFED5599493899D206E0A73B0975"/>
        <w:category>
          <w:name w:val="General"/>
          <w:gallery w:val="placeholder"/>
        </w:category>
        <w:types>
          <w:type w:val="bbPlcHdr"/>
        </w:types>
        <w:behaviors>
          <w:behavior w:val="content"/>
        </w:behaviors>
        <w:guid w:val="{80341FB4-253E-48A4-B09E-1E475C78FF28}"/>
      </w:docPartPr>
      <w:docPartBody>
        <w:p w:rsidR="00DB696E" w:rsidRDefault="00000000">
          <w:pPr>
            <w:pStyle w:val="3BEFDFED5599493899D206E0A73B097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0A"/>
    <w:rsid w:val="007E0E0A"/>
    <w:rsid w:val="008E0552"/>
    <w:rsid w:val="00DB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C72FE07BF4855A1769A160EFE51A7">
    <w:name w:val="F4DC72FE07BF4855A1769A160EFE51A7"/>
  </w:style>
  <w:style w:type="character" w:styleId="Emphasis">
    <w:name w:val="Emphasis"/>
    <w:basedOn w:val="DefaultParagraphFont"/>
    <w:uiPriority w:val="4"/>
    <w:unhideWhenUsed/>
    <w:qFormat/>
    <w:rPr>
      <w:i/>
      <w:iCs/>
    </w:rPr>
  </w:style>
  <w:style w:type="paragraph" w:customStyle="1" w:styleId="3BEFDFED5599493899D206E0A73B0975">
    <w:name w:val="3BEFDFED5599493899D206E0A73B0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lens exploration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161</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Lens Exploration
IDS 403 Technology and Society</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Lens Exploration
IDS 403 Technology and Society</dc:title>
  <dc:subject/>
  <dc:creator>SercH MateoS</dc:creator>
  <cp:keywords/>
  <dc:description/>
  <cp:lastModifiedBy>SercH MateoS</cp:lastModifiedBy>
  <cp:revision>2</cp:revision>
  <dcterms:created xsi:type="dcterms:W3CDTF">2023-05-04T15:40:00Z</dcterms:created>
  <dcterms:modified xsi:type="dcterms:W3CDTF">2023-05-04T21:33:00Z</dcterms:modified>
</cp:coreProperties>
</file>