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5A11" w14:textId="4653A256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C38C465EB86246CA8826522510AB025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31328E">
            <w:t>Society</w:t>
          </w:r>
          <w:r w:rsidR="0031328E">
            <w:br/>
            <w:t>IDS 403 Technology and Society</w:t>
          </w:r>
        </w:sdtContent>
      </w:sdt>
    </w:p>
    <w:p w14:paraId="276C1731" w14:textId="0F5638D3" w:rsidR="00B823AA" w:rsidRDefault="0031328E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78C2848B" w14:textId="76A9424D" w:rsidR="00E81978" w:rsidRDefault="0031328E" w:rsidP="00B823AA">
      <w:pPr>
        <w:pStyle w:val="Title2"/>
      </w:pPr>
      <w:r>
        <w:t>Southern New Hampshire University</w:t>
      </w:r>
    </w:p>
    <w:p w14:paraId="5A9E124C" w14:textId="7D30CEF0" w:rsidR="0031328E" w:rsidRDefault="0031328E">
      <w:r>
        <w:br w:type="page"/>
      </w:r>
    </w:p>
    <w:p w14:paraId="547FCB84" w14:textId="4429F617" w:rsidR="0031328E" w:rsidRDefault="00AB324D" w:rsidP="0031328E">
      <w:pPr>
        <w:pStyle w:val="Title2"/>
        <w:jc w:val="both"/>
      </w:pPr>
      <w:r>
        <w:lastRenderedPageBreak/>
        <w:tab/>
      </w:r>
      <w:r w:rsidR="00EB4658">
        <w:t xml:space="preserve">“Communication is the solvent of all problems and is the foundation for personal development” (Peter Shepherd). </w:t>
      </w:r>
      <w:r>
        <w:t xml:space="preserve">One of the biggest </w:t>
      </w:r>
      <w:r w:rsidR="00EB4658">
        <w:t>creations</w:t>
      </w:r>
      <w:r>
        <w:t xml:space="preserve"> in the world is </w:t>
      </w:r>
      <w:r w:rsidR="00EB4658">
        <w:t>television. Television has transmitted a lot of information and recreational programs to many people across the world</w:t>
      </w:r>
      <w:r>
        <w:t xml:space="preserve">. </w:t>
      </w:r>
      <w:r w:rsidR="00EB4658">
        <w:t xml:space="preserve">Also, important moments have been transmitted over television like when the first human </w:t>
      </w:r>
      <w:r w:rsidR="00100AEE">
        <w:t>stepped</w:t>
      </w:r>
      <w:r w:rsidR="00EB4658">
        <w:t xml:space="preserve"> on the moon or </w:t>
      </w:r>
      <w:r w:rsidR="00100AEE">
        <w:t xml:space="preserve">the </w:t>
      </w:r>
      <w:r w:rsidR="00EB4658">
        <w:t>Olympics games, but certainly</w:t>
      </w:r>
      <w:r w:rsidR="00100AEE">
        <w:t>,</w:t>
      </w:r>
      <w:r w:rsidR="00EB4658">
        <w:t xml:space="preserve"> one of the most shock</w:t>
      </w:r>
      <w:r w:rsidR="00100AEE">
        <w:t>ing</w:t>
      </w:r>
      <w:r w:rsidR="00EB4658">
        <w:t xml:space="preserve"> moments </w:t>
      </w:r>
      <w:r w:rsidR="00100AEE">
        <w:t xml:space="preserve">in </w:t>
      </w:r>
      <w:r w:rsidR="00EB4658">
        <w:t>the entire wor</w:t>
      </w:r>
      <w:r w:rsidR="00100AEE">
        <w:t>l</w:t>
      </w:r>
      <w:r w:rsidR="00EB4658">
        <w:t>d was September 11, 2001</w:t>
      </w:r>
      <w:r w:rsidR="000061BB">
        <w:t>, the attack o</w:t>
      </w:r>
      <w:r w:rsidR="000B0CC7">
        <w:t>n</w:t>
      </w:r>
      <w:r w:rsidR="000061BB">
        <w:t xml:space="preserve"> the Twin Towers on New York City.</w:t>
      </w:r>
      <w:r w:rsidR="000061BB" w:rsidRPr="000061BB">
        <w:t xml:space="preserve"> </w:t>
      </w:r>
      <w:r w:rsidR="000061BB">
        <w:t>“</w:t>
      </w:r>
      <w:r w:rsidR="000061BB" w:rsidRPr="000061BB">
        <w:t>The attack remains one of the most traumatic events of the century, not only for Americans but also for the world.</w:t>
      </w:r>
      <w:r w:rsidR="000061BB">
        <w:t>” (Jackson, 2021). The Sep</w:t>
      </w:r>
      <w:r w:rsidR="00B43E65">
        <w:t>t</w:t>
      </w:r>
      <w:r w:rsidR="000061BB">
        <w:t>e</w:t>
      </w:r>
      <w:r w:rsidR="00B43E65">
        <w:t>mb</w:t>
      </w:r>
      <w:r w:rsidR="000061BB">
        <w:t xml:space="preserve">er 11 Attack has impacted a </w:t>
      </w:r>
      <w:r w:rsidR="00B43E65">
        <w:t>lot of</w:t>
      </w:r>
      <w:r w:rsidR="000061BB">
        <w:t xml:space="preserve"> people </w:t>
      </w:r>
      <w:r w:rsidR="00B43E65">
        <w:t>emotionally</w:t>
      </w:r>
      <w:r w:rsidR="00385D80">
        <w:t>. The</w:t>
      </w:r>
      <w:r w:rsidR="00B43E65">
        <w:t xml:space="preserve"> event can be analyzed through the general education lens.</w:t>
      </w:r>
    </w:p>
    <w:p w14:paraId="3F770774" w14:textId="12F2BD00" w:rsidR="00B43E65" w:rsidRDefault="00B43E65" w:rsidP="0031328E">
      <w:pPr>
        <w:pStyle w:val="Title2"/>
        <w:jc w:val="both"/>
      </w:pPr>
      <w:r>
        <w:tab/>
      </w:r>
      <w:r w:rsidR="00385D80">
        <w:t xml:space="preserve">On September 11, </w:t>
      </w:r>
      <w:r w:rsidR="007D78AE">
        <w:t>2001,</w:t>
      </w:r>
      <w:r w:rsidR="00385D80">
        <w:t xml:space="preserve"> the tragic event was transmitted on television to inform people what was happening </w:t>
      </w:r>
      <w:r w:rsidR="000B0CC7">
        <w:t>a</w:t>
      </w:r>
      <w:r w:rsidR="00385D80">
        <w:t xml:space="preserve"> horrible event that was taking place </w:t>
      </w:r>
      <w:r w:rsidR="000B0CC7">
        <w:t>in</w:t>
      </w:r>
      <w:r w:rsidR="00385D80">
        <w:t xml:space="preserve"> New Yor City, </w:t>
      </w:r>
      <w:r w:rsidR="007D78AE">
        <w:t>this moment</w:t>
      </w:r>
      <w:r w:rsidR="00385D80">
        <w:t xml:space="preserve"> </w:t>
      </w:r>
      <w:r w:rsidR="007D78AE">
        <w:t>allows</w:t>
      </w:r>
      <w:r w:rsidR="00385D80">
        <w:t xml:space="preserve"> us to connect as </w:t>
      </w:r>
      <w:r w:rsidR="000B0CC7">
        <w:t xml:space="preserve">a </w:t>
      </w:r>
      <w:r w:rsidR="00385D80">
        <w:t xml:space="preserve">community and society regardless </w:t>
      </w:r>
      <w:r w:rsidR="000B0CC7">
        <w:t xml:space="preserve">of </w:t>
      </w:r>
      <w:r w:rsidR="00385D80">
        <w:t xml:space="preserve">our difference, everyone felt the patriotism and the sadness around United State and the world. </w:t>
      </w:r>
      <w:r w:rsidR="007D78AE">
        <w:t>“</w:t>
      </w:r>
      <w:r w:rsidR="007D78AE" w:rsidRPr="007D78AE">
        <w:t>Hundreds of thousands of people witnessed the attacks firsthand (many onlookers photographed events or recorded them with video cameras), and millions watched the tragedy unfold live on television.</w:t>
      </w:r>
      <w:r w:rsidR="007D78AE">
        <w:t xml:space="preserve">” (Bergen, 2018). </w:t>
      </w:r>
      <w:r w:rsidR="00835992">
        <w:t xml:space="preserve">The tragedy of September allows the implementation of more stick rules in the airport and </w:t>
      </w:r>
      <w:r w:rsidR="000B0CC7">
        <w:t xml:space="preserve">the </w:t>
      </w:r>
      <w:r w:rsidR="00835992">
        <w:t>minimization of situation</w:t>
      </w:r>
      <w:r w:rsidR="000B0CC7">
        <w:t>s</w:t>
      </w:r>
      <w:r w:rsidR="00835992">
        <w:t xml:space="preserve"> that could lead to another tragic event. Also in the humanity lens, people still have the feeling of sadness when they go across New York City and visit where the W</w:t>
      </w:r>
      <w:r w:rsidR="006A6026">
        <w:t>orld</w:t>
      </w:r>
      <w:r w:rsidR="00835992">
        <w:t xml:space="preserve"> </w:t>
      </w:r>
      <w:r w:rsidR="006A6026">
        <w:t>Trade</w:t>
      </w:r>
      <w:r w:rsidR="00835992">
        <w:t xml:space="preserve"> Center tower was placed. </w:t>
      </w:r>
    </w:p>
    <w:p w14:paraId="4C7B5A50" w14:textId="7D1D76AA" w:rsidR="00835992" w:rsidRDefault="00835992" w:rsidP="0031328E">
      <w:pPr>
        <w:pStyle w:val="Title2"/>
        <w:jc w:val="both"/>
      </w:pPr>
      <w:r>
        <w:tab/>
        <w:t xml:space="preserve">The transmission of the event via television brought a </w:t>
      </w:r>
      <w:r w:rsidR="006A6026">
        <w:t>lot of</w:t>
      </w:r>
      <w:r>
        <w:t xml:space="preserve"> different </w:t>
      </w:r>
      <w:r w:rsidR="006A6026">
        <w:t>viewpoints</w:t>
      </w:r>
      <w:r>
        <w:t xml:space="preserve"> </w:t>
      </w:r>
      <w:r w:rsidR="006A6026">
        <w:t xml:space="preserve">around the world, blaming the government and the other side blaming terrorism. On September 11, 2001, I was having my 4 </w:t>
      </w:r>
      <w:proofErr w:type="gramStart"/>
      <w:r w:rsidR="006A6026">
        <w:t>birthday</w:t>
      </w:r>
      <w:proofErr w:type="gramEnd"/>
      <w:r w:rsidR="006A6026">
        <w:t>, but I remember watching the news and seeing buildings on fire</w:t>
      </w:r>
      <w:r w:rsidR="000B0CC7">
        <w:t>,</w:t>
      </w:r>
      <w:r w:rsidR="006A6026">
        <w:t xml:space="preserve"> and on the news, they said it</w:t>
      </w:r>
      <w:r w:rsidR="000B0CC7">
        <w:t xml:space="preserve"> was</w:t>
      </w:r>
      <w:r w:rsidR="006A6026">
        <w:t xml:space="preserve"> a national tragedy even if I was </w:t>
      </w:r>
      <w:r w:rsidR="000B0CC7">
        <w:t xml:space="preserve">from </w:t>
      </w:r>
      <w:r w:rsidR="006A6026">
        <w:t xml:space="preserve">a different country. My mom at </w:t>
      </w:r>
      <w:r w:rsidR="006A6026">
        <w:lastRenderedPageBreak/>
        <w:t xml:space="preserve">this time used to work for the World Trade Center </w:t>
      </w:r>
      <w:r w:rsidR="000B0CC7">
        <w:t>i</w:t>
      </w:r>
      <w:r w:rsidR="006A6026">
        <w:t xml:space="preserve">n Mexico City, and she was afraid of they started </w:t>
      </w:r>
      <w:r w:rsidR="00100AEE">
        <w:t>attacking another Worl Trad</w:t>
      </w:r>
      <w:r w:rsidR="000B0CC7">
        <w:t>e</w:t>
      </w:r>
      <w:r w:rsidR="00100AEE">
        <w:t xml:space="preserve"> Center, I remember she is calling my grandma and want</w:t>
      </w:r>
      <w:r w:rsidR="000B0CC7">
        <w:t>ing</w:t>
      </w:r>
      <w:r w:rsidR="00100AEE">
        <w:t xml:space="preserve"> me to talk to her a lot, even </w:t>
      </w:r>
      <w:r w:rsidR="000B0CC7">
        <w:t xml:space="preserve">though </w:t>
      </w:r>
      <w:r w:rsidR="00100AEE">
        <w:t>she went home earlier and took some vacations</w:t>
      </w:r>
      <w:r w:rsidR="006A6026">
        <w:t xml:space="preserve">. </w:t>
      </w:r>
      <w:r w:rsidR="00100AEE">
        <w:t xml:space="preserve">My mom was scared that they tried to attack her workplace. This shows how impacted was the world </w:t>
      </w:r>
      <w:r w:rsidR="000B0CC7">
        <w:t>by</w:t>
      </w:r>
      <w:r w:rsidR="00100AEE">
        <w:t xml:space="preserve"> this event, even people who live in different countries were affected. The influence of television had a great </w:t>
      </w:r>
      <w:r w:rsidR="000B0CC7">
        <w:t>impact</w:t>
      </w:r>
      <w:r w:rsidR="00100AEE">
        <w:t xml:space="preserve"> </w:t>
      </w:r>
      <w:r w:rsidR="000B0CC7">
        <w:t>o</w:t>
      </w:r>
      <w:r w:rsidR="00100AEE">
        <w:t xml:space="preserve">n society during this event. </w:t>
      </w:r>
      <w:r w:rsidR="00100AEE" w:rsidRPr="00100AEE">
        <w:t>“If we learn nothing else from this tragedy, we learn that life is short and there is no time for hate.”</w:t>
      </w:r>
      <w:r w:rsidR="00100AEE">
        <w:t xml:space="preserve"> (Sandy Dahl)</w:t>
      </w:r>
    </w:p>
    <w:p w14:paraId="78C6F23C" w14:textId="0347DFFC" w:rsidR="000061BB" w:rsidRDefault="000061BB">
      <w:r>
        <w:br w:type="page"/>
      </w:r>
    </w:p>
    <w:p w14:paraId="77688782" w14:textId="529F24AE" w:rsidR="000061BB" w:rsidRDefault="000061BB" w:rsidP="000061BB">
      <w:pPr>
        <w:pStyle w:val="Title2"/>
      </w:pPr>
      <w:r>
        <w:lastRenderedPageBreak/>
        <w:t>Reference</w:t>
      </w:r>
    </w:p>
    <w:p w14:paraId="7B82D7E1" w14:textId="19523FBA" w:rsidR="000061BB" w:rsidRDefault="000061BB" w:rsidP="000061BB">
      <w:pPr>
        <w:pStyle w:val="Title2"/>
        <w:jc w:val="left"/>
      </w:pPr>
      <w:r w:rsidRPr="000061BB">
        <w:t xml:space="preserve">Jackson, P. (2021, August 3). </w:t>
      </w:r>
      <w:r w:rsidRPr="007D78AE">
        <w:rPr>
          <w:i/>
          <w:iCs/>
        </w:rPr>
        <w:t>September 11 attacks: What happened that day and after.</w:t>
      </w:r>
      <w:r w:rsidRPr="000061BB">
        <w:t xml:space="preserve"> BBC News. </w:t>
      </w:r>
      <w:hyperlink r:id="rId9" w:history="1">
        <w:r w:rsidR="007D78AE" w:rsidRPr="009A2D19">
          <w:rPr>
            <w:rStyle w:val="Hyperlink"/>
          </w:rPr>
          <w:t>https://www.bbc.com/news/world-us-canada-57698668</w:t>
        </w:r>
      </w:hyperlink>
    </w:p>
    <w:p w14:paraId="1859944B" w14:textId="60003C91" w:rsidR="007D78AE" w:rsidRDefault="007D78AE" w:rsidP="000061BB">
      <w:pPr>
        <w:pStyle w:val="Title2"/>
        <w:jc w:val="left"/>
      </w:pPr>
      <w:r w:rsidRPr="007D78AE">
        <w:t xml:space="preserve">Bergen, P. L. (2018). </w:t>
      </w:r>
      <w:r w:rsidRPr="007D78AE">
        <w:rPr>
          <w:i/>
          <w:iCs/>
        </w:rPr>
        <w:t xml:space="preserve">September 11 attacks - The attacks. In </w:t>
      </w:r>
      <w:proofErr w:type="spellStart"/>
      <w:r w:rsidRPr="007D78AE">
        <w:rPr>
          <w:i/>
          <w:iCs/>
        </w:rPr>
        <w:t>Encyclopædia</w:t>
      </w:r>
      <w:proofErr w:type="spellEnd"/>
      <w:r w:rsidRPr="007D78AE">
        <w:rPr>
          <w:i/>
          <w:iCs/>
        </w:rPr>
        <w:t xml:space="preserve"> Britannica</w:t>
      </w:r>
      <w:r w:rsidRPr="007D78AE">
        <w:t>. https://www.britannica.com/event/September-11-attacks/The-attacks</w:t>
      </w:r>
    </w:p>
    <w:sectPr w:rsidR="007D78AE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8933C" w14:textId="77777777" w:rsidR="00065067" w:rsidRDefault="00065067">
      <w:pPr>
        <w:spacing w:line="240" w:lineRule="auto"/>
      </w:pPr>
      <w:r>
        <w:separator/>
      </w:r>
    </w:p>
    <w:p w14:paraId="75D515A6" w14:textId="77777777" w:rsidR="00065067" w:rsidRDefault="00065067"/>
  </w:endnote>
  <w:endnote w:type="continuationSeparator" w:id="0">
    <w:p w14:paraId="13A9CFBD" w14:textId="77777777" w:rsidR="00065067" w:rsidRDefault="00065067">
      <w:pPr>
        <w:spacing w:line="240" w:lineRule="auto"/>
      </w:pPr>
      <w:r>
        <w:continuationSeparator/>
      </w:r>
    </w:p>
    <w:p w14:paraId="74934DBD" w14:textId="77777777" w:rsidR="00065067" w:rsidRDefault="000650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A2436" w14:textId="77777777" w:rsidR="00065067" w:rsidRDefault="00065067">
      <w:pPr>
        <w:spacing w:line="240" w:lineRule="auto"/>
      </w:pPr>
      <w:r>
        <w:separator/>
      </w:r>
    </w:p>
    <w:p w14:paraId="525C1F28" w14:textId="77777777" w:rsidR="00065067" w:rsidRDefault="00065067"/>
  </w:footnote>
  <w:footnote w:type="continuationSeparator" w:id="0">
    <w:p w14:paraId="0BBF173D" w14:textId="77777777" w:rsidR="00065067" w:rsidRDefault="00065067">
      <w:pPr>
        <w:spacing w:line="240" w:lineRule="auto"/>
      </w:pPr>
      <w:r>
        <w:continuationSeparator/>
      </w:r>
    </w:p>
    <w:p w14:paraId="3CEB346F" w14:textId="77777777" w:rsidR="00065067" w:rsidRDefault="000650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7C56B" w14:textId="7C86C5FA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2BC14C917536466CB4C97C5F4F4F58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31328E">
          <w:rPr>
            <w:rStyle w:val="Strong"/>
          </w:rPr>
          <w:t>society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FFF4" w14:textId="39EA07A7" w:rsidR="00E81978" w:rsidRDefault="0031328E">
    <w:pPr>
      <w:pStyle w:val="Header"/>
      <w:rPr>
        <w:rStyle w:val="Strong"/>
      </w:rPr>
    </w:pPr>
    <w:r>
      <w:t>SOCIETY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3488228">
    <w:abstractNumId w:val="9"/>
  </w:num>
  <w:num w:numId="2" w16cid:durableId="1109936417">
    <w:abstractNumId w:val="7"/>
  </w:num>
  <w:num w:numId="3" w16cid:durableId="1672027356">
    <w:abstractNumId w:val="6"/>
  </w:num>
  <w:num w:numId="4" w16cid:durableId="1651248546">
    <w:abstractNumId w:val="5"/>
  </w:num>
  <w:num w:numId="5" w16cid:durableId="1167669270">
    <w:abstractNumId w:val="4"/>
  </w:num>
  <w:num w:numId="6" w16cid:durableId="298657468">
    <w:abstractNumId w:val="8"/>
  </w:num>
  <w:num w:numId="7" w16cid:durableId="199899776">
    <w:abstractNumId w:val="3"/>
  </w:num>
  <w:num w:numId="8" w16cid:durableId="1732070946">
    <w:abstractNumId w:val="2"/>
  </w:num>
  <w:num w:numId="9" w16cid:durableId="1060246606">
    <w:abstractNumId w:val="1"/>
  </w:num>
  <w:num w:numId="10" w16cid:durableId="541983125">
    <w:abstractNumId w:val="0"/>
  </w:num>
  <w:num w:numId="11" w16cid:durableId="1386951286">
    <w:abstractNumId w:val="9"/>
    <w:lvlOverride w:ilvl="0">
      <w:startOverride w:val="1"/>
    </w:lvlOverride>
  </w:num>
  <w:num w:numId="12" w16cid:durableId="239365562">
    <w:abstractNumId w:val="13"/>
  </w:num>
  <w:num w:numId="13" w16cid:durableId="254091163">
    <w:abstractNumId w:val="11"/>
  </w:num>
  <w:num w:numId="14" w16cid:durableId="1312445603">
    <w:abstractNumId w:val="10"/>
  </w:num>
  <w:num w:numId="15" w16cid:durableId="3655628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8E"/>
    <w:rsid w:val="000061BB"/>
    <w:rsid w:val="00065067"/>
    <w:rsid w:val="000B0CC7"/>
    <w:rsid w:val="000D3F41"/>
    <w:rsid w:val="00100AEE"/>
    <w:rsid w:val="0031328E"/>
    <w:rsid w:val="00355DCA"/>
    <w:rsid w:val="00385D80"/>
    <w:rsid w:val="00551A02"/>
    <w:rsid w:val="005534FA"/>
    <w:rsid w:val="005D3A03"/>
    <w:rsid w:val="006A6026"/>
    <w:rsid w:val="007D78AE"/>
    <w:rsid w:val="008002C0"/>
    <w:rsid w:val="00835992"/>
    <w:rsid w:val="008C5323"/>
    <w:rsid w:val="009A6A3B"/>
    <w:rsid w:val="00AB324D"/>
    <w:rsid w:val="00B43E65"/>
    <w:rsid w:val="00B823AA"/>
    <w:rsid w:val="00BA45DB"/>
    <w:rsid w:val="00BF4184"/>
    <w:rsid w:val="00C0601E"/>
    <w:rsid w:val="00C31D30"/>
    <w:rsid w:val="00CD6E39"/>
    <w:rsid w:val="00CF6E91"/>
    <w:rsid w:val="00D85B68"/>
    <w:rsid w:val="00D9459C"/>
    <w:rsid w:val="00E6004D"/>
    <w:rsid w:val="00E81978"/>
    <w:rsid w:val="00EB465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84235"/>
  <w15:chartTrackingRefBased/>
  <w15:docId w15:val="{4F43DA50-222A-432F-BEF2-01D2C6D5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7D78A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bbc.com/news/world-us-canada-5769866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8C465EB86246CA8826522510AB0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97C45-E181-4BD5-A58A-6FF911461B4C}"/>
      </w:docPartPr>
      <w:docPartBody>
        <w:p w:rsidR="00177F1C" w:rsidRDefault="00000000">
          <w:pPr>
            <w:pStyle w:val="C38C465EB86246CA8826522510AB0253"/>
          </w:pPr>
          <w:r>
            <w:t>[Title Here, up to 12 Words, on One to Two Lines]</w:t>
          </w:r>
        </w:p>
      </w:docPartBody>
    </w:docPart>
    <w:docPart>
      <w:docPartPr>
        <w:name w:val="2BC14C917536466CB4C97C5F4F4F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F6FCA-1076-447D-A50D-27DDE84A6BC8}"/>
      </w:docPartPr>
      <w:docPartBody>
        <w:p w:rsidR="00177F1C" w:rsidRDefault="00000000">
          <w:pPr>
            <w:pStyle w:val="2BC14C917536466CB4C97C5F4F4F58E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A8"/>
    <w:rsid w:val="00177F1C"/>
    <w:rsid w:val="0019545B"/>
    <w:rsid w:val="006E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C465EB86246CA8826522510AB0253">
    <w:name w:val="C38C465EB86246CA8826522510AB025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BC14C917536466CB4C97C5F4F4F58E0">
    <w:name w:val="2BC14C917536466CB4C97C5F4F4F58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society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126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Society
IDS 403 Technology and Society</vt:lpstr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Society
IDS 403 Technology and Society</dc:title>
  <dc:subject/>
  <dc:creator>SercH MateoS</dc:creator>
  <cp:keywords/>
  <dc:description/>
  <cp:lastModifiedBy>SercH MateoS</cp:lastModifiedBy>
  <cp:revision>2</cp:revision>
  <dcterms:created xsi:type="dcterms:W3CDTF">2023-06-07T23:02:00Z</dcterms:created>
  <dcterms:modified xsi:type="dcterms:W3CDTF">2023-06-08T17:13:00Z</dcterms:modified>
</cp:coreProperties>
</file>