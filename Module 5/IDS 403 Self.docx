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18F8" w14:textId="5ABB47C6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35525D18D3D342FEB030888A967B71F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D0B4C">
            <w:t>Self</w:t>
          </w:r>
          <w:r w:rsidR="006D0B4C">
            <w:br/>
            <w:t xml:space="preserve">IDS 403 Technology and Society </w:t>
          </w:r>
        </w:sdtContent>
      </w:sdt>
    </w:p>
    <w:p w14:paraId="1D43E84B" w14:textId="15805BD6" w:rsidR="00B823AA" w:rsidRDefault="006D0B4C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51334502" w14:textId="14DDC51A" w:rsidR="00E81978" w:rsidRDefault="006D0B4C" w:rsidP="00B823AA">
      <w:pPr>
        <w:pStyle w:val="Title2"/>
      </w:pPr>
      <w:r>
        <w:t>Southern New Hampshire University</w:t>
      </w:r>
    </w:p>
    <w:p w14:paraId="7D24823E" w14:textId="7CA570DE" w:rsidR="006D0B4C" w:rsidRDefault="006D0B4C">
      <w:r>
        <w:br w:type="page"/>
      </w:r>
    </w:p>
    <w:p w14:paraId="71E7E7A9" w14:textId="39EBF84E" w:rsidR="006D0B4C" w:rsidRDefault="00524AD0" w:rsidP="00524AD0">
      <w:pPr>
        <w:pStyle w:val="Title2"/>
        <w:jc w:val="both"/>
      </w:pPr>
      <w:r>
        <w:lastRenderedPageBreak/>
        <w:tab/>
      </w:r>
      <w:r w:rsidR="00437CD2">
        <w:t xml:space="preserve">“What new technology does is create new opportunities to do a job that customers want done” (Tim </w:t>
      </w:r>
      <w:r w:rsidR="00B27DCF">
        <w:t>O’Reilly</w:t>
      </w:r>
      <w:r w:rsidR="00437CD2">
        <w:t xml:space="preserve">). As Tim O’ Relly </w:t>
      </w:r>
      <w:r w:rsidR="00185736">
        <w:t>states</w:t>
      </w:r>
      <w:r w:rsidR="00437CD2">
        <w:t xml:space="preserve">, technology has </w:t>
      </w:r>
      <w:r w:rsidR="00185736">
        <w:t>helped</w:t>
      </w:r>
      <w:r w:rsidR="00437CD2">
        <w:t xml:space="preserve"> us as </w:t>
      </w:r>
      <w:r w:rsidR="002A4CF2">
        <w:t>a society</w:t>
      </w:r>
      <w:r w:rsidR="00437CD2">
        <w:t xml:space="preserve"> to develop </w:t>
      </w:r>
      <w:r w:rsidR="00185736">
        <w:t>efficient</w:t>
      </w:r>
      <w:r w:rsidR="00437CD2">
        <w:t xml:space="preserve"> ways to </w:t>
      </w:r>
      <w:r w:rsidR="00185736">
        <w:t>create product</w:t>
      </w:r>
      <w:r w:rsidR="00B27DCF">
        <w:t>s</w:t>
      </w:r>
      <w:r w:rsidR="00185736">
        <w:t xml:space="preserve"> or finish task</w:t>
      </w:r>
      <w:r w:rsidR="00B27DCF">
        <w:t>s</w:t>
      </w:r>
      <w:r w:rsidR="00185736">
        <w:t xml:space="preserve"> and maximize our time management so we can focus on other task</w:t>
      </w:r>
      <w:r w:rsidR="00B27DCF">
        <w:t>s</w:t>
      </w:r>
      <w:r w:rsidR="00185736">
        <w:t xml:space="preserve"> or our life. I</w:t>
      </w:r>
      <w:r w:rsidR="002A4CF2">
        <w:t>n</w:t>
      </w:r>
      <w:r w:rsidR="00185736">
        <w:t xml:space="preserve"> our world, </w:t>
      </w:r>
      <w:r w:rsidR="002A4CF2">
        <w:t>most of</w:t>
      </w:r>
      <w:r w:rsidR="00185736">
        <w:t xml:space="preserve"> the population has adapted to the newest </w:t>
      </w:r>
      <w:r w:rsidR="002A4CF2">
        <w:t xml:space="preserve">technologies, it’s common to see </w:t>
      </w:r>
      <w:r w:rsidR="00480FA5">
        <w:t>in</w:t>
      </w:r>
      <w:r w:rsidR="002A4CF2">
        <w:t xml:space="preserve"> various parts of the world people using smart</w:t>
      </w:r>
      <w:r w:rsidR="00480FA5">
        <w:t>phones</w:t>
      </w:r>
      <w:r w:rsidR="002A4CF2">
        <w:t xml:space="preserve"> and </w:t>
      </w:r>
      <w:r w:rsidR="00B27DCF">
        <w:t>a</w:t>
      </w:r>
      <w:r w:rsidR="002A4CF2">
        <w:t xml:space="preserve"> variety of ages from children to older generations</w:t>
      </w:r>
      <w:r w:rsidR="00480FA5">
        <w:t xml:space="preserve"> using the new technologies</w:t>
      </w:r>
      <w:r w:rsidR="002A4CF2">
        <w:t>.</w:t>
      </w:r>
      <w:r w:rsidR="00185736">
        <w:t xml:space="preserve"> </w:t>
      </w:r>
      <w:r w:rsidR="002A4CF2">
        <w:t xml:space="preserve">The world has </w:t>
      </w:r>
      <w:r w:rsidR="00480FA5">
        <w:t xml:space="preserve">open </w:t>
      </w:r>
      <w:r w:rsidR="002A4CF2">
        <w:t>when technology sta</w:t>
      </w:r>
      <w:r w:rsidR="00B27DCF">
        <w:t>r</w:t>
      </w:r>
      <w:r w:rsidR="002A4CF2">
        <w:t>ted to advanc</w:t>
      </w:r>
      <w:r w:rsidR="00B27DCF">
        <w:t>e</w:t>
      </w:r>
      <w:r w:rsidR="002A4CF2">
        <w:t xml:space="preserve">, a couple </w:t>
      </w:r>
      <w:r w:rsidR="00B27DCF">
        <w:t xml:space="preserve">of </w:t>
      </w:r>
      <w:r w:rsidR="002A4CF2">
        <w:t>decades ag</w:t>
      </w:r>
      <w:r w:rsidR="00B27DCF">
        <w:t>o</w:t>
      </w:r>
      <w:r w:rsidR="002A4CF2">
        <w:t xml:space="preserve"> people will never think that they would be able to talk or even meet people from different countries if it wasn’t traveling, or that you could carry MP3, </w:t>
      </w:r>
      <w:r w:rsidR="00B27DCF">
        <w:t xml:space="preserve">a </w:t>
      </w:r>
      <w:r w:rsidR="002A4CF2">
        <w:t>camera,</w:t>
      </w:r>
      <w:r w:rsidR="00480FA5">
        <w:t xml:space="preserve"> laptop,</w:t>
      </w:r>
      <w:r w:rsidR="002A4CF2">
        <w:t xml:space="preserve"> </w:t>
      </w:r>
      <w:r w:rsidR="00480FA5">
        <w:t xml:space="preserve">and </w:t>
      </w:r>
      <w:r w:rsidR="002A4CF2">
        <w:t>phone</w:t>
      </w:r>
      <w:r w:rsidR="00480FA5">
        <w:t xml:space="preserve"> in one device which is the smartphone. Technology has opened our view in many ways and facilitates our tasks. </w:t>
      </w:r>
    </w:p>
    <w:p w14:paraId="2ABF8A52" w14:textId="61953EB0" w:rsidR="006737EA" w:rsidRDefault="00480FA5" w:rsidP="00480FA5">
      <w:pPr>
        <w:pStyle w:val="Title2"/>
        <w:ind w:firstLine="720"/>
        <w:jc w:val="both"/>
      </w:pPr>
      <w:r>
        <w:t xml:space="preserve">But </w:t>
      </w:r>
      <w:r w:rsidR="00D06B8B">
        <w:t>unfortunately,</w:t>
      </w:r>
      <w:r>
        <w:t xml:space="preserve"> all good innovations </w:t>
      </w:r>
      <w:r w:rsidR="006737EA">
        <w:t>come</w:t>
      </w:r>
      <w:r>
        <w:t xml:space="preserve"> with problems, </w:t>
      </w:r>
      <w:r w:rsidR="00D06B8B">
        <w:t>as technology increase</w:t>
      </w:r>
      <w:r w:rsidR="00B27DCF">
        <w:t>s</w:t>
      </w:r>
      <w:r w:rsidR="00D06B8B">
        <w:t xml:space="preserve"> a </w:t>
      </w:r>
      <w:r w:rsidR="006737EA">
        <w:t>lot of</w:t>
      </w:r>
      <w:r w:rsidR="00D06B8B">
        <w:t xml:space="preserve"> people ha</w:t>
      </w:r>
      <w:r w:rsidR="00B27DCF">
        <w:t>ve</w:t>
      </w:r>
      <w:r w:rsidR="00D06B8B">
        <w:t xml:space="preserve"> become more isolated and dependent </w:t>
      </w:r>
      <w:r w:rsidR="0065104C">
        <w:t>on</w:t>
      </w:r>
      <w:r w:rsidR="00D06B8B">
        <w:t xml:space="preserve"> technology, examples like it’s hard for people </w:t>
      </w:r>
      <w:r w:rsidR="0065104C">
        <w:t xml:space="preserve">to </w:t>
      </w:r>
      <w:r w:rsidR="00D06B8B">
        <w:t>remember telephone numbers since they have all recorded on the phone, or the ability of navigations has become obsolete since application like Google Maps provide</w:t>
      </w:r>
      <w:r w:rsidR="00B27DCF">
        <w:t>s</w:t>
      </w:r>
      <w:r w:rsidR="00D06B8B">
        <w:t xml:space="preserve"> the whole navigation for us. </w:t>
      </w:r>
      <w:r w:rsidR="006737EA">
        <w:t xml:space="preserve">Also, fast entertainment has become popular, videos of 30 seconds or less produce more attention than full videos well detail, </w:t>
      </w:r>
      <w:r w:rsidR="00B27DCF">
        <w:t>which</w:t>
      </w:r>
      <w:r w:rsidR="006737EA">
        <w:t xml:space="preserve"> decrease</w:t>
      </w:r>
      <w:r w:rsidR="00B27DCF">
        <w:t>s</w:t>
      </w:r>
      <w:r w:rsidR="006737EA">
        <w:t xml:space="preserve"> the capability of concentration if the task is too big or long. </w:t>
      </w:r>
    </w:p>
    <w:p w14:paraId="759777B9" w14:textId="6F4F4137" w:rsidR="00480FA5" w:rsidRDefault="00D7185D" w:rsidP="00480FA5">
      <w:pPr>
        <w:pStyle w:val="Title2"/>
        <w:ind w:firstLine="720"/>
        <w:jc w:val="both"/>
      </w:pPr>
      <w:r>
        <w:t xml:space="preserve">Technology would always be a field of interest, since </w:t>
      </w:r>
      <w:r w:rsidR="00B224DD">
        <w:t>almost everything in our world has use technology direct or indirect, for example</w:t>
      </w:r>
      <w:r w:rsidR="00B27DCF">
        <w:t>,</w:t>
      </w:r>
      <w:r w:rsidR="00B224DD">
        <w:t xml:space="preserve"> materials like wood, lithium, or carbon are natural materials that ha</w:t>
      </w:r>
      <w:r w:rsidR="00B27DCF">
        <w:t>ve</w:t>
      </w:r>
      <w:r w:rsidR="00B224DD">
        <w:t xml:space="preserve"> been extracted with the use of technology and the process to sell using technology. Understanding technology has opened my eye to view new </w:t>
      </w:r>
      <w:r w:rsidR="00B27DCF">
        <w:t>inventions</w:t>
      </w:r>
      <w:r w:rsidR="00B224DD">
        <w:t xml:space="preserve"> and innovations in different ways and </w:t>
      </w:r>
      <w:r w:rsidR="00B27DCF">
        <w:t>creates</w:t>
      </w:r>
      <w:r w:rsidR="00B224DD">
        <w:t xml:space="preserve"> critical thinking </w:t>
      </w:r>
      <w:r w:rsidR="00B27DCF">
        <w:t>about</w:t>
      </w:r>
      <w:r w:rsidR="00B224DD">
        <w:t xml:space="preserve"> how they can benefit me and the world. Also, </w:t>
      </w:r>
      <w:r w:rsidR="00B224DD">
        <w:lastRenderedPageBreak/>
        <w:t xml:space="preserve">studying technology produces the sensation of </w:t>
      </w:r>
      <w:r w:rsidR="00B27DCF">
        <w:t xml:space="preserve">a </w:t>
      </w:r>
      <w:r w:rsidR="00B224DD">
        <w:t xml:space="preserve">challenge to create </w:t>
      </w:r>
      <w:r w:rsidR="00B27DCF">
        <w:t>an innovation</w:t>
      </w:r>
      <w:r w:rsidR="00B224DD">
        <w:t xml:space="preserve"> depending on the fie</w:t>
      </w:r>
      <w:r w:rsidR="00B27DCF">
        <w:t>l</w:t>
      </w:r>
      <w:r w:rsidR="00B224DD">
        <w:t>d</w:t>
      </w:r>
      <w:r w:rsidR="00B27DCF">
        <w:t>’s</w:t>
      </w:r>
      <w:r w:rsidR="00B224DD">
        <w:t xml:space="preserve"> desire.</w:t>
      </w:r>
    </w:p>
    <w:p w14:paraId="0E712C69" w14:textId="26C16866" w:rsidR="00437CD2" w:rsidRDefault="00437CD2">
      <w:r>
        <w:br w:type="page"/>
      </w:r>
    </w:p>
    <w:p w14:paraId="64CEE9FE" w14:textId="2C89FCB9" w:rsidR="00437CD2" w:rsidRDefault="00437CD2" w:rsidP="00437CD2">
      <w:pPr>
        <w:pStyle w:val="Title2"/>
      </w:pPr>
      <w:r>
        <w:lastRenderedPageBreak/>
        <w:t>Reference</w:t>
      </w:r>
    </w:p>
    <w:p w14:paraId="5A9C1A0C" w14:textId="5C0D1603" w:rsidR="00437CD2" w:rsidRDefault="00437CD2" w:rsidP="00437CD2">
      <w:pPr>
        <w:pStyle w:val="Title2"/>
        <w:jc w:val="left"/>
      </w:pPr>
      <w:r w:rsidRPr="00437CD2">
        <w:rPr>
          <w:i/>
          <w:iCs/>
        </w:rPr>
        <w:t>18 Awesome Technology Quotes to Inspire &amp; Motivate</w:t>
      </w:r>
      <w:r w:rsidRPr="00437CD2">
        <w:t>. (2017, April 12). Criteria for Success. https://criteriaforsuccess.com/18-awesome-technology-quotes-to-inspire-motivate/</w:t>
      </w:r>
    </w:p>
    <w:sectPr w:rsidR="00437CD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4306" w14:textId="77777777" w:rsidR="00FA43F3" w:rsidRDefault="00FA43F3">
      <w:pPr>
        <w:spacing w:line="240" w:lineRule="auto"/>
      </w:pPr>
      <w:r>
        <w:separator/>
      </w:r>
    </w:p>
    <w:p w14:paraId="60930C01" w14:textId="77777777" w:rsidR="00FA43F3" w:rsidRDefault="00FA43F3"/>
  </w:endnote>
  <w:endnote w:type="continuationSeparator" w:id="0">
    <w:p w14:paraId="349C82E0" w14:textId="77777777" w:rsidR="00FA43F3" w:rsidRDefault="00FA43F3">
      <w:pPr>
        <w:spacing w:line="240" w:lineRule="auto"/>
      </w:pPr>
      <w:r>
        <w:continuationSeparator/>
      </w:r>
    </w:p>
    <w:p w14:paraId="735588E3" w14:textId="77777777" w:rsidR="00FA43F3" w:rsidRDefault="00FA43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52D6D" w14:textId="77777777" w:rsidR="00FA43F3" w:rsidRDefault="00FA43F3">
      <w:pPr>
        <w:spacing w:line="240" w:lineRule="auto"/>
      </w:pPr>
      <w:r>
        <w:separator/>
      </w:r>
    </w:p>
    <w:p w14:paraId="487CACA0" w14:textId="77777777" w:rsidR="00FA43F3" w:rsidRDefault="00FA43F3"/>
  </w:footnote>
  <w:footnote w:type="continuationSeparator" w:id="0">
    <w:p w14:paraId="3AC5E5BE" w14:textId="77777777" w:rsidR="00FA43F3" w:rsidRDefault="00FA43F3">
      <w:pPr>
        <w:spacing w:line="240" w:lineRule="auto"/>
      </w:pPr>
      <w:r>
        <w:continuationSeparator/>
      </w:r>
    </w:p>
    <w:p w14:paraId="550B8BA7" w14:textId="77777777" w:rsidR="00FA43F3" w:rsidRDefault="00FA43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6E8B" w14:textId="5753D9CE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E009717E8C2F451F83E93A078FF9C6D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24AD0">
          <w:rPr>
            <w:rStyle w:val="Strong"/>
          </w:rPr>
          <w:t>SELF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47E1" w14:textId="16531546" w:rsidR="00E81978" w:rsidRDefault="006D0B4C">
    <w:pPr>
      <w:pStyle w:val="Header"/>
      <w:rPr>
        <w:rStyle w:val="Strong"/>
      </w:rPr>
    </w:pPr>
    <w:r>
      <w:t>SELF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5020080">
    <w:abstractNumId w:val="9"/>
  </w:num>
  <w:num w:numId="2" w16cid:durableId="170415192">
    <w:abstractNumId w:val="7"/>
  </w:num>
  <w:num w:numId="3" w16cid:durableId="1626154553">
    <w:abstractNumId w:val="6"/>
  </w:num>
  <w:num w:numId="4" w16cid:durableId="2139758259">
    <w:abstractNumId w:val="5"/>
  </w:num>
  <w:num w:numId="5" w16cid:durableId="1291017115">
    <w:abstractNumId w:val="4"/>
  </w:num>
  <w:num w:numId="6" w16cid:durableId="1707678126">
    <w:abstractNumId w:val="8"/>
  </w:num>
  <w:num w:numId="7" w16cid:durableId="2115512969">
    <w:abstractNumId w:val="3"/>
  </w:num>
  <w:num w:numId="8" w16cid:durableId="1844513544">
    <w:abstractNumId w:val="2"/>
  </w:num>
  <w:num w:numId="9" w16cid:durableId="1050769531">
    <w:abstractNumId w:val="1"/>
  </w:num>
  <w:num w:numId="10" w16cid:durableId="663052277">
    <w:abstractNumId w:val="0"/>
  </w:num>
  <w:num w:numId="11" w16cid:durableId="2038432106">
    <w:abstractNumId w:val="9"/>
    <w:lvlOverride w:ilvl="0">
      <w:startOverride w:val="1"/>
    </w:lvlOverride>
  </w:num>
  <w:num w:numId="12" w16cid:durableId="869799200">
    <w:abstractNumId w:val="13"/>
  </w:num>
  <w:num w:numId="13" w16cid:durableId="83767899">
    <w:abstractNumId w:val="11"/>
  </w:num>
  <w:num w:numId="14" w16cid:durableId="528376086">
    <w:abstractNumId w:val="10"/>
  </w:num>
  <w:num w:numId="15" w16cid:durableId="3346553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4C"/>
    <w:rsid w:val="000D3F41"/>
    <w:rsid w:val="00185736"/>
    <w:rsid w:val="002A4CF2"/>
    <w:rsid w:val="00355DCA"/>
    <w:rsid w:val="00437CD2"/>
    <w:rsid w:val="00480FA5"/>
    <w:rsid w:val="00524AD0"/>
    <w:rsid w:val="00551A02"/>
    <w:rsid w:val="005534FA"/>
    <w:rsid w:val="005D3A03"/>
    <w:rsid w:val="0065104C"/>
    <w:rsid w:val="006737EA"/>
    <w:rsid w:val="006D0B4C"/>
    <w:rsid w:val="008002C0"/>
    <w:rsid w:val="008C5323"/>
    <w:rsid w:val="009A6A3B"/>
    <w:rsid w:val="00B224DD"/>
    <w:rsid w:val="00B27DCF"/>
    <w:rsid w:val="00B823AA"/>
    <w:rsid w:val="00BA45DB"/>
    <w:rsid w:val="00BF4184"/>
    <w:rsid w:val="00C0601E"/>
    <w:rsid w:val="00C31D30"/>
    <w:rsid w:val="00CD6E39"/>
    <w:rsid w:val="00CF6E91"/>
    <w:rsid w:val="00D06B8B"/>
    <w:rsid w:val="00D7185D"/>
    <w:rsid w:val="00D85B68"/>
    <w:rsid w:val="00E6004D"/>
    <w:rsid w:val="00E81978"/>
    <w:rsid w:val="00F379B7"/>
    <w:rsid w:val="00F525FA"/>
    <w:rsid w:val="00FA43F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C57F2"/>
  <w15:chartTrackingRefBased/>
  <w15:docId w15:val="{D30AE5A8-33E3-419B-8958-8F7715DE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525D18D3D342FEB030888A967B7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67777-1B6E-49D1-8B4B-50FD3823ABE9}"/>
      </w:docPartPr>
      <w:docPartBody>
        <w:p w:rsidR="00000000" w:rsidRDefault="00000000">
          <w:pPr>
            <w:pStyle w:val="35525D18D3D342FEB030888A967B71F8"/>
          </w:pPr>
          <w:r>
            <w:t>[Title Here, up to 12 Words, on One to Two Lines]</w:t>
          </w:r>
        </w:p>
      </w:docPartBody>
    </w:docPart>
    <w:docPart>
      <w:docPartPr>
        <w:name w:val="E009717E8C2F451F83E93A078FF9C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BFED8-59F6-4FE2-8C90-354949E77A39}"/>
      </w:docPartPr>
      <w:docPartBody>
        <w:p w:rsidR="00000000" w:rsidRDefault="00000000">
          <w:pPr>
            <w:pStyle w:val="E009717E8C2F451F83E93A078FF9C6D5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1D"/>
    <w:rsid w:val="0071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525D18D3D342FEB030888A967B71F8">
    <w:name w:val="35525D18D3D342FEB030888A967B71F8"/>
  </w:style>
  <w:style w:type="paragraph" w:customStyle="1" w:styleId="95BD762A59074BCF95D4E444E0831CC1">
    <w:name w:val="95BD762A59074BCF95D4E444E0831CC1"/>
  </w:style>
  <w:style w:type="paragraph" w:customStyle="1" w:styleId="FB039E08790849BEAB78983854A46352">
    <w:name w:val="FB039E08790849BEAB78983854A46352"/>
  </w:style>
  <w:style w:type="paragraph" w:customStyle="1" w:styleId="D55A987769D84212A6ED5AC06BC22933">
    <w:name w:val="D55A987769D84212A6ED5AC06BC22933"/>
  </w:style>
  <w:style w:type="paragraph" w:customStyle="1" w:styleId="D0B0BA2BE59643A58743DC8EE5667CAD">
    <w:name w:val="D0B0BA2BE59643A58743DC8EE5667CAD"/>
  </w:style>
  <w:style w:type="paragraph" w:customStyle="1" w:styleId="E3E2961CDAD54345BC9C64F2FF099DC7">
    <w:name w:val="E3E2961CDAD54345BC9C64F2FF099DC7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8C6F4B3CFBC49DA8101F799BD480B21">
    <w:name w:val="58C6F4B3CFBC49DA8101F799BD480B21"/>
  </w:style>
  <w:style w:type="paragraph" w:customStyle="1" w:styleId="CB4F8F4020E9422A912FF56C4DDEEB87">
    <w:name w:val="CB4F8F4020E9422A912FF56C4DDEEB87"/>
  </w:style>
  <w:style w:type="paragraph" w:customStyle="1" w:styleId="2BCF55230E564A8B87E54EF49F27D848">
    <w:name w:val="2BCF55230E564A8B87E54EF49F27D848"/>
  </w:style>
  <w:style w:type="paragraph" w:customStyle="1" w:styleId="9CF8CD5B03DD4FFC8065CBC810A2352D">
    <w:name w:val="9CF8CD5B03DD4FFC8065CBC810A2352D"/>
  </w:style>
  <w:style w:type="paragraph" w:customStyle="1" w:styleId="EE302BBE37144E7695D0655E16EA8C8D">
    <w:name w:val="EE302BBE37144E7695D0655E16EA8C8D"/>
  </w:style>
  <w:style w:type="paragraph" w:customStyle="1" w:styleId="A72B09418F634AE1AFC68BCE52BAE3D1">
    <w:name w:val="A72B09418F634AE1AFC68BCE52BAE3D1"/>
  </w:style>
  <w:style w:type="paragraph" w:customStyle="1" w:styleId="88B4F4384CB846618859CB258D549135">
    <w:name w:val="88B4F4384CB846618859CB258D549135"/>
  </w:style>
  <w:style w:type="paragraph" w:customStyle="1" w:styleId="37418AB22F9341C2BD9261AFC1F782A2">
    <w:name w:val="37418AB22F9341C2BD9261AFC1F782A2"/>
  </w:style>
  <w:style w:type="paragraph" w:customStyle="1" w:styleId="71AE0EE323E9474FA6B3E64598BD99CC">
    <w:name w:val="71AE0EE323E9474FA6B3E64598BD99CC"/>
  </w:style>
  <w:style w:type="paragraph" w:customStyle="1" w:styleId="B5FDE9E4B0914D6EB4B8DC2BA4EEB92D">
    <w:name w:val="B5FDE9E4B0914D6EB4B8DC2BA4EEB92D"/>
  </w:style>
  <w:style w:type="paragraph" w:customStyle="1" w:styleId="071300AE9C00411FA4A9B723DD3925BD">
    <w:name w:val="071300AE9C00411FA4A9B723DD3925BD"/>
  </w:style>
  <w:style w:type="paragraph" w:customStyle="1" w:styleId="63AC8EB675BD46C691AAD64A1415CFE5">
    <w:name w:val="63AC8EB675BD46C691AAD64A1415CFE5"/>
  </w:style>
  <w:style w:type="paragraph" w:customStyle="1" w:styleId="488257D4B8FC48EEBADBB7BBCDBF9D2D">
    <w:name w:val="488257D4B8FC48EEBADBB7BBCDBF9D2D"/>
  </w:style>
  <w:style w:type="paragraph" w:customStyle="1" w:styleId="59DA04F25CD3408EB695E25A4F0F9901">
    <w:name w:val="59DA04F25CD3408EB695E25A4F0F9901"/>
  </w:style>
  <w:style w:type="paragraph" w:customStyle="1" w:styleId="A0AC84CE12CE4AB685B4C3B79EFAF257">
    <w:name w:val="A0AC84CE12CE4AB685B4C3B79EFAF257"/>
  </w:style>
  <w:style w:type="paragraph" w:customStyle="1" w:styleId="02E64222C59E4A52BC8D95096F5D2847">
    <w:name w:val="02E64222C59E4A52BC8D95096F5D2847"/>
  </w:style>
  <w:style w:type="paragraph" w:customStyle="1" w:styleId="6A4DB98DDB11401CB02022CC31CC6E7F">
    <w:name w:val="6A4DB98DDB11401CB02022CC31CC6E7F"/>
  </w:style>
  <w:style w:type="paragraph" w:customStyle="1" w:styleId="94294E456A1A470A903D7CA023FA228A">
    <w:name w:val="94294E456A1A470A903D7CA023FA228A"/>
  </w:style>
  <w:style w:type="paragraph" w:customStyle="1" w:styleId="5D81B32AEE1A49669CC114BD9411EAA3">
    <w:name w:val="5D81B32AEE1A49669CC114BD9411EAA3"/>
  </w:style>
  <w:style w:type="paragraph" w:customStyle="1" w:styleId="DA8A7C9DC6A84DE492C5145A4F268F8E">
    <w:name w:val="DA8A7C9DC6A84DE492C5145A4F268F8E"/>
  </w:style>
  <w:style w:type="paragraph" w:customStyle="1" w:styleId="BCCAE912D93B44B98B094CE0045873CE">
    <w:name w:val="BCCAE912D93B44B98B094CE0045873CE"/>
  </w:style>
  <w:style w:type="paragraph" w:customStyle="1" w:styleId="D0561B8C71A442A992C93071A9A1C516">
    <w:name w:val="D0561B8C71A442A992C93071A9A1C516"/>
  </w:style>
  <w:style w:type="paragraph" w:customStyle="1" w:styleId="DDA30B6A840946068C30D8768602FA22">
    <w:name w:val="DDA30B6A840946068C30D8768602FA22"/>
  </w:style>
  <w:style w:type="paragraph" w:customStyle="1" w:styleId="74692D4BED7741CDBA9DA0C4DEC545A8">
    <w:name w:val="74692D4BED7741CDBA9DA0C4DEC545A8"/>
  </w:style>
  <w:style w:type="paragraph" w:customStyle="1" w:styleId="E7BFD72C513A48A49FD176EE4EE60543">
    <w:name w:val="E7BFD72C513A48A49FD176EE4EE60543"/>
  </w:style>
  <w:style w:type="paragraph" w:customStyle="1" w:styleId="F8CBB068F1EF47528CA45C293A59AAFF">
    <w:name w:val="F8CBB068F1EF47528CA45C293A59AAFF"/>
  </w:style>
  <w:style w:type="paragraph" w:customStyle="1" w:styleId="A2E3C7D975224FEDB9346FF55D8F71FC">
    <w:name w:val="A2E3C7D975224FEDB9346FF55D8F71FC"/>
  </w:style>
  <w:style w:type="paragraph" w:customStyle="1" w:styleId="118BCEAC54AD437A86DADC4E9985DF5A">
    <w:name w:val="118BCEAC54AD437A86DADC4E9985DF5A"/>
  </w:style>
  <w:style w:type="paragraph" w:customStyle="1" w:styleId="F7CB1837D1AA4614A6AF8B3A1533F618">
    <w:name w:val="F7CB1837D1AA4614A6AF8B3A1533F618"/>
  </w:style>
  <w:style w:type="paragraph" w:customStyle="1" w:styleId="C37E3F4FCFFB4F1A85B7E7933F67742D">
    <w:name w:val="C37E3F4FCFFB4F1A85B7E7933F67742D"/>
  </w:style>
  <w:style w:type="paragraph" w:customStyle="1" w:styleId="12EAA69EE3E741869D4F9225EADFA09F">
    <w:name w:val="12EAA69EE3E741869D4F9225EADFA09F"/>
  </w:style>
  <w:style w:type="paragraph" w:customStyle="1" w:styleId="FE6D990284F14671A858765D4659FC33">
    <w:name w:val="FE6D990284F14671A858765D4659FC33"/>
  </w:style>
  <w:style w:type="paragraph" w:customStyle="1" w:styleId="CED53A5B8311403E8E4228A9A3957998">
    <w:name w:val="CED53A5B8311403E8E4228A9A3957998"/>
  </w:style>
  <w:style w:type="paragraph" w:customStyle="1" w:styleId="7756B25E43B34DDC92C0F1E09674773D">
    <w:name w:val="7756B25E43B34DDC92C0F1E09674773D"/>
  </w:style>
  <w:style w:type="paragraph" w:customStyle="1" w:styleId="518C86BA9E534A65B9725B8E0385EBA0">
    <w:name w:val="518C86BA9E534A65B9725B8E0385EBA0"/>
  </w:style>
  <w:style w:type="paragraph" w:customStyle="1" w:styleId="5DDD831FFC954F7599276D0A61C150B8">
    <w:name w:val="5DDD831FFC954F7599276D0A61C150B8"/>
  </w:style>
  <w:style w:type="paragraph" w:customStyle="1" w:styleId="14E9AA0BFBD347CFBB298665524E7FA6">
    <w:name w:val="14E9AA0BFBD347CFBB298665524E7FA6"/>
  </w:style>
  <w:style w:type="paragraph" w:customStyle="1" w:styleId="2C98FE336AA845979D07B1612965093D">
    <w:name w:val="2C98FE336AA845979D07B1612965093D"/>
  </w:style>
  <w:style w:type="paragraph" w:customStyle="1" w:styleId="838D6253994743EB9E1FAF20799C20E2">
    <w:name w:val="838D6253994743EB9E1FAF20799C20E2"/>
  </w:style>
  <w:style w:type="paragraph" w:customStyle="1" w:styleId="9E3B1E3AC8F54783B112606A39673DC5">
    <w:name w:val="9E3B1E3AC8F54783B112606A39673DC5"/>
  </w:style>
  <w:style w:type="paragraph" w:customStyle="1" w:styleId="9B33EA8086514375B86618AFB8FE71B7">
    <w:name w:val="9B33EA8086514375B86618AFB8FE71B7"/>
  </w:style>
  <w:style w:type="paragraph" w:customStyle="1" w:styleId="05ABE1FABAB741C19F8C874F817796CA">
    <w:name w:val="05ABE1FABAB741C19F8C874F817796CA"/>
  </w:style>
  <w:style w:type="paragraph" w:customStyle="1" w:styleId="14EBA1891ED1491AB242ED5FA0EFE742">
    <w:name w:val="14EBA1891ED1491AB242ED5FA0EFE742"/>
  </w:style>
  <w:style w:type="paragraph" w:customStyle="1" w:styleId="1E5ECC785F7A4B5B9D2C214272CAF6A9">
    <w:name w:val="1E5ECC785F7A4B5B9D2C214272CAF6A9"/>
  </w:style>
  <w:style w:type="paragraph" w:customStyle="1" w:styleId="ECBAC74F6E4142BC99622533300094E7">
    <w:name w:val="ECBAC74F6E4142BC99622533300094E7"/>
  </w:style>
  <w:style w:type="paragraph" w:customStyle="1" w:styleId="73C22676DEB444D09B42B46AEEDE1DF9">
    <w:name w:val="73C22676DEB444D09B42B46AEEDE1DF9"/>
  </w:style>
  <w:style w:type="paragraph" w:customStyle="1" w:styleId="2D279D27FBFB4DEDBF03371A15A990C5">
    <w:name w:val="2D279D27FBFB4DEDBF03371A15A990C5"/>
  </w:style>
  <w:style w:type="paragraph" w:customStyle="1" w:styleId="E4082DA3E5D947E8B090B5B12EA45F98">
    <w:name w:val="E4082DA3E5D947E8B090B5B12EA45F98"/>
  </w:style>
  <w:style w:type="paragraph" w:customStyle="1" w:styleId="90C3F5B2959A441F9C44D73F10D72E53">
    <w:name w:val="90C3F5B2959A441F9C44D73F10D72E53"/>
  </w:style>
  <w:style w:type="paragraph" w:customStyle="1" w:styleId="5212447C7DC94E1794F73F56FAF4101B">
    <w:name w:val="5212447C7DC94E1794F73F56FAF4101B"/>
  </w:style>
  <w:style w:type="paragraph" w:customStyle="1" w:styleId="699453F1A1524B97A943497722D26967">
    <w:name w:val="699453F1A1524B97A943497722D26967"/>
  </w:style>
  <w:style w:type="paragraph" w:customStyle="1" w:styleId="273109447EDC453C996F6176826CB651">
    <w:name w:val="273109447EDC453C996F6176826CB651"/>
  </w:style>
  <w:style w:type="paragraph" w:customStyle="1" w:styleId="5D0D51ECBDCD48AF90BF858985F75F67">
    <w:name w:val="5D0D51ECBDCD48AF90BF858985F75F67"/>
  </w:style>
  <w:style w:type="paragraph" w:customStyle="1" w:styleId="22582C2C48DE4D41AEDA2840E4152DF9">
    <w:name w:val="22582C2C48DE4D41AEDA2840E4152DF9"/>
  </w:style>
  <w:style w:type="paragraph" w:customStyle="1" w:styleId="D8524BD68601431993813D5BEE4FB561">
    <w:name w:val="D8524BD68601431993813D5BEE4FB561"/>
  </w:style>
  <w:style w:type="paragraph" w:customStyle="1" w:styleId="E009717E8C2F451F83E93A078FF9C6D5">
    <w:name w:val="E009717E8C2F451F83E93A078FF9C6D5"/>
  </w:style>
  <w:style w:type="paragraph" w:customStyle="1" w:styleId="B5ADC567BA684188A3008DA0574C83D0">
    <w:name w:val="B5ADC567BA684188A3008DA0574C8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SELF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142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
IDS 403 Technology and Society</dc:title>
  <dc:subject/>
  <dc:creator>SercH MateoS</dc:creator>
  <cp:keywords/>
  <dc:description/>
  <cp:lastModifiedBy>SercH MateoS</cp:lastModifiedBy>
  <cp:revision>1</cp:revision>
  <dcterms:created xsi:type="dcterms:W3CDTF">2023-06-01T14:35:00Z</dcterms:created>
  <dcterms:modified xsi:type="dcterms:W3CDTF">2023-06-01T16:57:00Z</dcterms:modified>
</cp:coreProperties>
</file>